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0DBFD1" w14:textId="6A9C15F2" w:rsidR="00F015DE" w:rsidRDefault="00F015DE"/>
    <w:sectPr w:rsidR="00F015DE" w:rsidSect="00F015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83D626" w14:textId="77777777" w:rsidR="00C75748" w:rsidRDefault="00C75748">
      <w:r>
        <w:separator/>
      </w:r>
    </w:p>
  </w:endnote>
  <w:endnote w:type="continuationSeparator" w:id="0">
    <w:p w14:paraId="1389A1B0" w14:textId="77777777" w:rsidR="00C75748" w:rsidRDefault="00C75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2AFA79" w14:textId="77777777" w:rsidR="000F7C97" w:rsidRDefault="000F7C9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EF4F6E" w14:textId="77777777" w:rsidR="00F015DE" w:rsidRDefault="001F21FF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437BEB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7FAF53" w14:textId="77777777" w:rsidR="00C75748" w:rsidRDefault="00C75748">
    <w:pPr>
      <w:pStyle w:val="Footer"/>
    </w:pPr>
    <w:r>
      <w:t>last updated at: ${updated_at}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849A74" w14:textId="77777777" w:rsidR="00C75748" w:rsidRDefault="00C75748">
      <w:r>
        <w:separator/>
      </w:r>
    </w:p>
  </w:footnote>
  <w:footnote w:type="continuationSeparator" w:id="0">
    <w:p w14:paraId="3D73DFB5" w14:textId="77777777" w:rsidR="00C75748" w:rsidRDefault="00C757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24577" w14:textId="77777777" w:rsidR="000F7C97" w:rsidRDefault="000F7C9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10188"/>
      <w:gridCol w:w="720"/>
    </w:tblGrid>
    <w:tr w:rsidR="00F015DE" w14:paraId="123E7EFB" w14:textId="77777777">
      <w:trPr>
        <w:trHeight w:val="720"/>
      </w:trPr>
      <w:tc>
        <w:tcPr>
          <w:tcW w:w="10188" w:type="dxa"/>
          <w:vAlign w:val="center"/>
        </w:tcPr>
        <w:p w14:paraId="72D86F83" w14:textId="77777777" w:rsidR="00F015DE" w:rsidRDefault="00F015DE"/>
      </w:tc>
      <w:tc>
        <w:tcPr>
          <w:tcW w:w="720" w:type="dxa"/>
          <w:shd w:val="clear" w:color="auto" w:fill="4F81BD" w:themeFill="accent1"/>
          <w:vAlign w:val="center"/>
        </w:tcPr>
        <w:p w14:paraId="743AE3B5" w14:textId="77777777" w:rsidR="00F015DE" w:rsidRDefault="00F015DE"/>
      </w:tc>
    </w:tr>
  </w:tbl>
  <w:p w14:paraId="029A3024" w14:textId="77777777" w:rsidR="00F015DE" w:rsidRDefault="00F015D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7920"/>
      <w:gridCol w:w="3096"/>
    </w:tblGrid>
    <w:tr w:rsidR="00F015DE" w14:paraId="76F60085" w14:textId="77777777">
      <w:tc>
        <w:tcPr>
          <w:tcW w:w="9288" w:type="dxa"/>
          <w:vAlign w:val="center"/>
        </w:tcPr>
        <w:p w14:paraId="7D28F183" w14:textId="77777777" w:rsidR="00F015DE" w:rsidRDefault="00C75748">
          <w:pPr>
            <w:pStyle w:val="Title"/>
          </w:pPr>
          <w:r>
            <w:t>${</w:t>
          </w:r>
          <w:r w:rsidR="00DE055E">
            <w:t>first_name</w:t>
          </w:r>
          <w:r>
            <w:t>}</w:t>
          </w:r>
          <w:r w:rsidR="00DE055E">
            <w:t xml:space="preserve"> ${last_name}</w:t>
          </w:r>
        </w:p>
        <w:p w14:paraId="26C62068" w14:textId="126DE3E4" w:rsidR="00DE055E" w:rsidRDefault="00C75748" w:rsidP="00C75748">
          <w:pPr>
            <w:pStyle w:val="ContactDetails"/>
          </w:pPr>
          <w:r>
            <w:t>${street_address}</w:t>
          </w:r>
          <w:r w:rsidR="00CE7F8D">
            <w:t>,</w:t>
          </w:r>
          <w:r w:rsidR="000201D0">
            <w:t xml:space="preserve"> </w:t>
          </w:r>
          <w:r>
            <w:t>${city}</w:t>
          </w:r>
          <w:r w:rsidR="000201D0">
            <w:t xml:space="preserve">, </w:t>
          </w:r>
          <w:r>
            <w:t>${postcode}</w:t>
          </w:r>
          <w:r w:rsidR="000201D0">
            <w:br/>
            <w:t xml:space="preserve">Phone: </w:t>
          </w:r>
          <w:r>
            <w:t>${phone_number}</w:t>
          </w:r>
          <w:r w:rsidR="000201D0">
            <w:t xml:space="preserve"> </w:t>
          </w:r>
        </w:p>
        <w:p w14:paraId="19D60C53" w14:textId="45863846" w:rsidR="00F015DE" w:rsidRDefault="000201D0" w:rsidP="00C75748">
          <w:pPr>
            <w:pStyle w:val="ContactDetails"/>
          </w:pPr>
          <w:r>
            <w:t>E-Mail:</w:t>
          </w:r>
          <w:r w:rsidR="000F7C97">
            <w:t xml:space="preserve"> </w:t>
          </w:r>
          <w:r w:rsidR="00C75748">
            <w:t>${email}</w:t>
          </w:r>
        </w:p>
      </w:tc>
      <w:tc>
        <w:tcPr>
          <w:tcW w:w="1728" w:type="dxa"/>
          <w:vAlign w:val="center"/>
        </w:tcPr>
        <w:p w14:paraId="516B2AC3" w14:textId="75A2C932" w:rsidR="007428C5" w:rsidRDefault="00AC5950" w:rsidP="00591FD3">
          <w:pPr>
            <w:pStyle w:val="Heading4"/>
            <w:jc w:val="center"/>
          </w:pPr>
          <w:bookmarkStart w:id="0" w:name="_GoBack"/>
          <w:r>
            <w:rPr>
              <w:noProof/>
            </w:rPr>
            <w:drawing>
              <wp:inline distT="0" distB="0" distL="0" distR="0" wp14:anchorId="61A090A9" wp14:editId="71D899CC">
                <wp:extent cx="1828800" cy="368968"/>
                <wp:effectExtent l="0" t="0" r="0" b="1206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368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0"/>
        </w:p>
        <w:p w14:paraId="43A39E20" w14:textId="17546D42" w:rsidR="00F015DE" w:rsidRDefault="00FA65E6" w:rsidP="00591FD3">
          <w:pPr>
            <w:pStyle w:val="Heading4"/>
            <w:jc w:val="center"/>
          </w:pPr>
          <w:r>
            <w:t>Customer Details</w:t>
          </w:r>
        </w:p>
      </w:tc>
    </w:tr>
  </w:tbl>
  <w:p w14:paraId="567EF8C8" w14:textId="77777777" w:rsidR="00F015DE" w:rsidRDefault="00F015DE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F86B22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DF29B8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05E617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CE2D0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C0077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A2A7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985F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4CA29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CDA57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3CC47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C75748"/>
    <w:rsid w:val="000116B5"/>
    <w:rsid w:val="000201D0"/>
    <w:rsid w:val="00090793"/>
    <w:rsid w:val="000B233E"/>
    <w:rsid w:val="000F7C97"/>
    <w:rsid w:val="001F21FF"/>
    <w:rsid w:val="00437BEB"/>
    <w:rsid w:val="0053461E"/>
    <w:rsid w:val="00591FD3"/>
    <w:rsid w:val="006675CC"/>
    <w:rsid w:val="007428C5"/>
    <w:rsid w:val="007852DC"/>
    <w:rsid w:val="0078650F"/>
    <w:rsid w:val="008118CC"/>
    <w:rsid w:val="00995900"/>
    <w:rsid w:val="009C7A73"/>
    <w:rsid w:val="009E13AB"/>
    <w:rsid w:val="00A176C1"/>
    <w:rsid w:val="00AC5950"/>
    <w:rsid w:val="00BA551E"/>
    <w:rsid w:val="00C75748"/>
    <w:rsid w:val="00CE7F8D"/>
    <w:rsid w:val="00D516FC"/>
    <w:rsid w:val="00DE055E"/>
    <w:rsid w:val="00F015DE"/>
    <w:rsid w:val="00FA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53838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15DE"/>
    <w:rPr>
      <w:sz w:val="20"/>
    </w:rPr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4F81BD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4F81BD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4F81BD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i/>
      <w:iCs/>
      <w:color w:val="4F81BD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F015DE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rsid w:val="00F015DE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4F81BD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15DE"/>
    <w:rPr>
      <w:sz w:val="20"/>
    </w:rPr>
  </w:style>
  <w:style w:type="paragraph" w:styleId="Heading1">
    <w:name w:val="heading 1"/>
    <w:basedOn w:val="Normal"/>
    <w:next w:val="BodyText"/>
    <w:link w:val="Heading1Char"/>
    <w:rsid w:val="00F015DE"/>
    <w:pPr>
      <w:keepNext/>
      <w:keepLines/>
      <w:pBdr>
        <w:bottom w:val="single" w:sz="12" w:space="3" w:color="4F81BD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F015DE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F015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5DE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15DE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4F81BD" w:themeColor="accent1"/>
      <w:sz w:val="20"/>
    </w:rPr>
  </w:style>
  <w:style w:type="paragraph" w:styleId="Title">
    <w:name w:val="Title"/>
    <w:basedOn w:val="Normal"/>
    <w:next w:val="Normal"/>
    <w:link w:val="TitleChar"/>
    <w:rsid w:val="00F015DE"/>
    <w:pPr>
      <w:spacing w:after="120"/>
    </w:pPr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015DE"/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F015DE"/>
    <w:rPr>
      <w:b/>
      <w:sz w:val="18"/>
      <w:szCs w:val="18"/>
    </w:rPr>
  </w:style>
  <w:style w:type="paragraph" w:customStyle="1" w:styleId="Initials">
    <w:name w:val="Initials"/>
    <w:basedOn w:val="Normal"/>
    <w:rsid w:val="00F015DE"/>
    <w:pPr>
      <w:jc w:val="center"/>
    </w:pPr>
    <w:rPr>
      <w:b/>
      <w:color w:val="4F81BD" w:themeColor="accent1"/>
      <w:sz w:val="106"/>
    </w:rPr>
  </w:style>
  <w:style w:type="paragraph" w:styleId="BodyText">
    <w:name w:val="Body Text"/>
    <w:basedOn w:val="Normal"/>
    <w:link w:val="BodyTextChar"/>
    <w:rsid w:val="00F015DE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F015DE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i/>
      <w:iCs/>
      <w:color w:val="4F81BD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F015DE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rsid w:val="00F015DE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4F81BD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pBdr>
        <w:bottom w:val="none" w:sz="0" w:space="0" w:color="auto"/>
      </w:pBdr>
      <w:spacing w:after="0"/>
      <w:ind w:left="0" w:right="0" w:firstLine="0"/>
      <w:outlineLvl w:val="9"/>
    </w:pPr>
    <w:rPr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SD:Applications:Microsoft%20Office%202011:Office:Media:Templates:Print%20Layout%20View:Resumes:Initials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echnic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Initials Resume.dotx</Template>
  <TotalTime>10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Objective</vt:lpstr>
      <vt:lpstr>Experience</vt:lpstr>
      <vt:lpstr>    Lorem ipsum dolor	[Insert Dates]</vt:lpstr>
      <vt:lpstr>    Lorem ipsum dolor	[Insert Dates]</vt:lpstr>
      <vt:lpstr>    Lorem ipsum dolor	[Insert Dates]</vt:lpstr>
      <vt:lpstr>Education</vt:lpstr>
      <vt:lpstr>    Aliquam dapibus.	[Insert Dates]</vt:lpstr>
      <vt:lpstr>    Aliquam dapibus.	[Insert Dates]</vt:lpstr>
      <vt:lpstr>Skills</vt:lpstr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Gangsar Swapurba</dc:creator>
  <cp:keywords/>
  <dc:description/>
  <cp:lastModifiedBy>Gangsar Swapurba</cp:lastModifiedBy>
  <cp:revision>16</cp:revision>
  <dcterms:created xsi:type="dcterms:W3CDTF">2021-03-02T04:07:00Z</dcterms:created>
  <dcterms:modified xsi:type="dcterms:W3CDTF">2021-03-05T09:31:00Z</dcterms:modified>
  <cp:category/>
</cp:coreProperties>
</file>